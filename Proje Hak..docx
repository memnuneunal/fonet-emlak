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98D5" w14:textId="77777777" w:rsidR="00831721" w:rsidRDefault="00831721" w:rsidP="00831721">
      <w:pPr>
        <w:spacing w:before="120" w:after="0"/>
      </w:pPr>
      <w:r w:rsidRPr="0041428F">
        <w:rPr>
          <w:noProof/>
          <w:lang w:bidi="tr-T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B0B724F" wp14:editId="412D040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Serbest Form: Şekil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erbest Form: Şekil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erbest Biçim: Şekil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erbest Biçim: Şekil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39E36" id="Grafik 17" o:spid="_x0000_s1026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">
                <v:shape id="Serbest Form: Şekil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Serbest Form: Şekil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Serbest Biçim: Şekil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Serbest Biçim: Şekil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Üst bilgi düzen tablosu"/>
      </w:tblPr>
      <w:tblGrid>
        <w:gridCol w:w="10466"/>
      </w:tblGrid>
      <w:tr w:rsidR="00A66B18" w:rsidRPr="0041428F" w14:paraId="222439DC" w14:textId="77777777" w:rsidTr="00A6783B">
        <w:trPr>
          <w:trHeight w:val="270"/>
          <w:jc w:val="center"/>
        </w:trPr>
        <w:tc>
          <w:tcPr>
            <w:tcW w:w="10800" w:type="dxa"/>
          </w:tcPr>
          <w:p w14:paraId="7935DB1F" w14:textId="5E93216D" w:rsidR="00A66B18" w:rsidRPr="0041428F" w:rsidRDefault="00A66B18" w:rsidP="00A66B18">
            <w:pPr>
              <w:pStyle w:val="letiimBilgileri"/>
              <w:rPr>
                <w:color w:val="000000" w:themeColor="text1"/>
              </w:rPr>
            </w:pPr>
          </w:p>
        </w:tc>
      </w:tr>
      <w:tr w:rsidR="00615018" w:rsidRPr="0041428F" w14:paraId="680C25E4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62CC81AA" w14:textId="529BAC64" w:rsidR="00A66B18" w:rsidRPr="00A66B18" w:rsidRDefault="00A66B18" w:rsidP="00A66B18">
            <w:pPr>
              <w:pStyle w:val="letiimBilgileri"/>
            </w:pPr>
          </w:p>
          <w:p w14:paraId="5A97414E" w14:textId="6F986EA3" w:rsidR="003E24DF" w:rsidRPr="0041428F" w:rsidRDefault="003E24DF" w:rsidP="00A66B18">
            <w:pPr>
              <w:pStyle w:val="letiimBilgileri"/>
            </w:pPr>
          </w:p>
          <w:p w14:paraId="52AD93CE" w14:textId="33580F21" w:rsidR="003E24DF" w:rsidRPr="0041428F" w:rsidRDefault="003E24DF" w:rsidP="00A66B18">
            <w:pPr>
              <w:pStyle w:val="letiimBilgileri"/>
              <w:rPr>
                <w:color w:val="000000" w:themeColor="text1"/>
              </w:rPr>
            </w:pPr>
          </w:p>
        </w:tc>
      </w:tr>
    </w:tbl>
    <w:p w14:paraId="351696C9" w14:textId="77777777" w:rsidR="00A66B18" w:rsidRDefault="00A66B18"/>
    <w:p w14:paraId="207E02D0" w14:textId="53E92C5F" w:rsidR="00A66B18" w:rsidRPr="0041428F" w:rsidRDefault="00A66B18" w:rsidP="00032EB7">
      <w:pPr>
        <w:pStyle w:val="Alc"/>
      </w:pPr>
    </w:p>
    <w:p w14:paraId="1D3E9991" w14:textId="77777777" w:rsidR="00A66B18" w:rsidRPr="00E4786A" w:rsidRDefault="00ED2D90" w:rsidP="00E4786A">
      <w:pPr>
        <w:pStyle w:val="Selamlama"/>
      </w:pPr>
      <w:sdt>
        <w:sdtPr>
          <w:id w:val="-1833445620"/>
          <w:placeholder>
            <w:docPart w:val="3318A614A2C34A5B94A389AB45785BC4"/>
          </w:placeholder>
          <w:temporary/>
          <w:showingPlcHdr/>
          <w15:appearance w15:val="hidden"/>
        </w:sdtPr>
        <w:sdtEndPr/>
        <w:sdtContent>
          <w:r w:rsidR="00E4786A" w:rsidRPr="00E4786A">
            <w:rPr>
              <w:lang w:bidi="tr-TR"/>
            </w:rPr>
            <w:t>Sayın Alıcı</w:t>
          </w:r>
        </w:sdtContent>
      </w:sdt>
      <w:r w:rsidR="00A66B18" w:rsidRPr="00E4786A">
        <w:rPr>
          <w:lang w:bidi="tr-TR"/>
        </w:rPr>
        <w:t>,</w:t>
      </w:r>
    </w:p>
    <w:p w14:paraId="74A82971" w14:textId="75357DF2" w:rsidR="00A66B18" w:rsidRDefault="00A220F6" w:rsidP="00032EB7">
      <w:pPr>
        <w:pStyle w:val="Kapan"/>
      </w:pPr>
      <w:r>
        <w:t>Verilen proje görevini elimden geldiğince tamamla</w:t>
      </w:r>
      <w:r w:rsidR="00032EB7">
        <w:t>maya çalıştım</w:t>
      </w:r>
      <w:r>
        <w:t>.</w:t>
      </w:r>
      <w:r w:rsidR="00032EB7">
        <w:t xml:space="preserve"> </w:t>
      </w:r>
      <w:r>
        <w:t>Şuan</w:t>
      </w:r>
      <w:r w:rsidR="00032EB7">
        <w:t xml:space="preserve"> </w:t>
      </w:r>
      <w:r>
        <w:t>da çalıştığım şirkette yoğun çalışmam nedeniyle ara</w:t>
      </w:r>
      <w:r w:rsidR="00032EB7">
        <w:t xml:space="preserve"> </w:t>
      </w:r>
      <w:r>
        <w:t>yüz kısmında eksiklerim bulunmaktadır.</w:t>
      </w:r>
      <w:r w:rsidR="00032EB7">
        <w:t xml:space="preserve"> </w:t>
      </w:r>
      <w:r>
        <w:t xml:space="preserve">Raporlama </w:t>
      </w:r>
      <w:r w:rsidR="00811B4B">
        <w:t xml:space="preserve">ve </w:t>
      </w:r>
      <w:proofErr w:type="spellStart"/>
      <w:r>
        <w:t>class</w:t>
      </w:r>
      <w:proofErr w:type="spellEnd"/>
      <w:r>
        <w:t xml:space="preserve"> diyagramlarını yapmayı isterdim</w:t>
      </w:r>
      <w:r w:rsidR="00032EB7">
        <w:t xml:space="preserve"> lakin çalışma yoğunluğumda </w:t>
      </w:r>
      <w:r>
        <w:t xml:space="preserve"> yapamadım.</w:t>
      </w:r>
      <w:r w:rsidR="00032EB7">
        <w:t xml:space="preserve">  </w:t>
      </w:r>
      <w:r>
        <w:t>Bu bilgileri size iletmek istedim.</w:t>
      </w:r>
      <w:r w:rsidR="00032EB7">
        <w:t xml:space="preserve"> </w:t>
      </w:r>
      <w:r>
        <w:t>Proje içinde istenilen görevleri tamamladım.</w:t>
      </w:r>
    </w:p>
    <w:p w14:paraId="7EAAD721" w14:textId="353C19DA" w:rsidR="00032EB7" w:rsidRDefault="00032EB7" w:rsidP="00032EB7">
      <w:pPr>
        <w:pStyle w:val="mza"/>
      </w:pPr>
      <w:r>
        <w:t>Değerlendirme için teşekkür ederim.</w:t>
      </w:r>
    </w:p>
    <w:p w14:paraId="338BD562" w14:textId="1685D7DC" w:rsidR="00032EB7" w:rsidRDefault="00032EB7" w:rsidP="00032EB7">
      <w:pPr>
        <w:pStyle w:val="mza"/>
      </w:pPr>
    </w:p>
    <w:p w14:paraId="27B6E2CC" w14:textId="7CE820E6" w:rsidR="00032EB7" w:rsidRPr="00032EB7" w:rsidRDefault="00032EB7" w:rsidP="00032EB7">
      <w:pPr>
        <w:pStyle w:val="mza"/>
      </w:pPr>
      <w:r>
        <w:t>İyi Çalışmalar Dilerim</w:t>
      </w:r>
    </w:p>
    <w:p w14:paraId="724ACF9B" w14:textId="7E7BDAB7" w:rsidR="00A66B18" w:rsidRPr="0041428F" w:rsidRDefault="00032EB7" w:rsidP="00A6783B">
      <w:pPr>
        <w:pStyle w:val="mza"/>
        <w:rPr>
          <w:color w:val="000000" w:themeColor="text1"/>
        </w:rPr>
      </w:pPr>
      <w:r>
        <w:t>Memnune Ünal</w:t>
      </w:r>
    </w:p>
    <w:sectPr w:rsidR="00A66B18" w:rsidRPr="0041428F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83601" w14:textId="77777777" w:rsidR="00ED2D90" w:rsidRDefault="00ED2D90" w:rsidP="00A66B18">
      <w:pPr>
        <w:spacing w:before="0" w:after="0"/>
      </w:pPr>
      <w:r>
        <w:separator/>
      </w:r>
    </w:p>
  </w:endnote>
  <w:endnote w:type="continuationSeparator" w:id="0">
    <w:p w14:paraId="6BC24D2A" w14:textId="77777777" w:rsidR="00ED2D90" w:rsidRDefault="00ED2D9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264C" w14:textId="77777777" w:rsidR="00ED2D90" w:rsidRDefault="00ED2D90" w:rsidP="00A66B18">
      <w:pPr>
        <w:spacing w:before="0" w:after="0"/>
      </w:pPr>
      <w:r>
        <w:separator/>
      </w:r>
    </w:p>
  </w:footnote>
  <w:footnote w:type="continuationSeparator" w:id="0">
    <w:p w14:paraId="05A2B351" w14:textId="77777777" w:rsidR="00ED2D90" w:rsidRDefault="00ED2D90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5E"/>
    <w:rsid w:val="00030C2F"/>
    <w:rsid w:val="00032EB7"/>
    <w:rsid w:val="00083BAA"/>
    <w:rsid w:val="0010680C"/>
    <w:rsid w:val="00152B0B"/>
    <w:rsid w:val="001766D6"/>
    <w:rsid w:val="00181923"/>
    <w:rsid w:val="00192419"/>
    <w:rsid w:val="001C270D"/>
    <w:rsid w:val="001E2320"/>
    <w:rsid w:val="00214E28"/>
    <w:rsid w:val="002F005E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11B4B"/>
    <w:rsid w:val="00831721"/>
    <w:rsid w:val="00862A06"/>
    <w:rsid w:val="00A220F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C4F34"/>
    <w:rsid w:val="00C11332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B257C"/>
    <w:rsid w:val="00ED2D90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762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alk1">
    <w:name w:val="heading 1"/>
    <w:basedOn w:val="Normal"/>
    <w:next w:val="Normal"/>
    <w:link w:val="Balk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lc">
    <w:name w:val="Alıcı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elamlama">
    <w:name w:val="Salutation"/>
    <w:basedOn w:val="Normal"/>
    <w:link w:val="SelamlamaChar"/>
    <w:uiPriority w:val="4"/>
    <w:unhideWhenUsed/>
    <w:qFormat/>
    <w:rsid w:val="00A66B18"/>
    <w:pPr>
      <w:spacing w:before="720"/>
    </w:pPr>
  </w:style>
  <w:style w:type="character" w:customStyle="1" w:styleId="SelamlamaChar">
    <w:name w:val="Selamlama Char"/>
    <w:basedOn w:val="VarsaylanParagrafYazTipi"/>
    <w:link w:val="Selamlam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Kapan">
    <w:name w:val="Closing"/>
    <w:basedOn w:val="Normal"/>
    <w:next w:val="mza"/>
    <w:link w:val="KapanChar"/>
    <w:uiPriority w:val="6"/>
    <w:unhideWhenUsed/>
    <w:qFormat/>
    <w:rsid w:val="00A6783B"/>
    <w:pPr>
      <w:spacing w:before="480" w:after="960"/>
    </w:pPr>
  </w:style>
  <w:style w:type="character" w:customStyle="1" w:styleId="KapanChar">
    <w:name w:val="Kapanış Char"/>
    <w:basedOn w:val="VarsaylanParagrafYazTipi"/>
    <w:link w:val="Kapan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mza">
    <w:name w:val="Signature"/>
    <w:basedOn w:val="Normal"/>
    <w:link w:val="mz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mzaChar">
    <w:name w:val="İmza Char"/>
    <w:basedOn w:val="VarsaylanParagrafYazTipi"/>
    <w:link w:val="mz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3E24DF"/>
    <w:pPr>
      <w:spacing w:after="0"/>
      <w:jc w:val="right"/>
    </w:pPr>
  </w:style>
  <w:style w:type="character" w:customStyle="1" w:styleId="stBilgiChar">
    <w:name w:val="Üst Bilgi Char"/>
    <w:basedOn w:val="VarsaylanParagrafYazTipi"/>
    <w:link w:val="stBilgi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Gl">
    <w:name w:val="Strong"/>
    <w:basedOn w:val="VarsaylanParagrafYazTipi"/>
    <w:uiPriority w:val="1"/>
    <w:semiHidden/>
    <w:rsid w:val="003E24DF"/>
    <w:rPr>
      <w:b/>
      <w:bCs/>
    </w:rPr>
  </w:style>
  <w:style w:type="paragraph" w:customStyle="1" w:styleId="letiimBilgileri">
    <w:name w:val="İletişim Bilgileri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alk2Char">
    <w:name w:val="Başlık 2 Char"/>
    <w:basedOn w:val="VarsaylanParagrafYazTipi"/>
    <w:link w:val="Balk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YerTutucuMetni">
    <w:name w:val="Placeholder Text"/>
    <w:basedOn w:val="VarsaylanParagrafYazTipi"/>
    <w:uiPriority w:val="99"/>
    <w:semiHidden/>
    <w:rsid w:val="001766D6"/>
    <w:rPr>
      <w:color w:val="808080"/>
    </w:rPr>
  </w:style>
  <w:style w:type="paragraph" w:styleId="AltBilgi">
    <w:name w:val="footer"/>
    <w:basedOn w:val="Normal"/>
    <w:link w:val="AltBilgi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Krkt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Krkt">
    <w:name w:val="Logo Krkt"/>
    <w:basedOn w:val="VarsaylanParagrafYazTipi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A77BCD50CF82491CAF75EA65126B10EE">
    <w:name w:val="A77BCD50CF82491CAF75EA65126B10EE"/>
    <w:rsid w:val="00A220F6"/>
    <w:pPr>
      <w:spacing w:after="160" w:line="259" w:lineRule="auto"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nune\AppData\Roaming\Microsoft\Templates\Mavi%20e&#287;ri%20ant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18A614A2C34A5B94A389AB45785B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72CB69-4ACC-47B8-A938-BE736C592F84}"/>
      </w:docPartPr>
      <w:docPartBody>
        <w:p w:rsidR="00000000" w:rsidRDefault="00174E7E">
          <w:pPr>
            <w:pStyle w:val="3318A614A2C34A5B94A389AB45785BC4"/>
          </w:pPr>
          <w:r w:rsidRPr="00E4786A">
            <w:rPr>
              <w:lang w:bidi="tr-TR"/>
            </w:rPr>
            <w:t>Sayın Alıcı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7E"/>
    <w:rsid w:val="0017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77EC26799E740C7873B435AFA4ACFFC">
    <w:name w:val="077EC26799E740C7873B435AFA4ACFFC"/>
  </w:style>
  <w:style w:type="paragraph" w:customStyle="1" w:styleId="E7B0D7FDC9B34821BC3F5ED92404CE2D">
    <w:name w:val="E7B0D7FDC9B34821BC3F5ED92404CE2D"/>
  </w:style>
  <w:style w:type="character" w:styleId="Gl">
    <w:name w:val="Strong"/>
    <w:basedOn w:val="VarsaylanParagrafYazTipi"/>
    <w:uiPriority w:val="1"/>
    <w:rPr>
      <w:b/>
      <w:bCs/>
    </w:rPr>
  </w:style>
  <w:style w:type="paragraph" w:customStyle="1" w:styleId="A77BCD50CF82491CAF75EA65126B10EE">
    <w:name w:val="A77BCD50CF82491CAF75EA65126B10EE"/>
  </w:style>
  <w:style w:type="paragraph" w:customStyle="1" w:styleId="98E78FFA5626401989B7DDF4B1A95DFF">
    <w:name w:val="98E78FFA5626401989B7DDF4B1A95DFF"/>
  </w:style>
  <w:style w:type="paragraph" w:customStyle="1" w:styleId="D84825796F54461C8E806838D0AB2248">
    <w:name w:val="D84825796F54461C8E806838D0AB2248"/>
  </w:style>
  <w:style w:type="paragraph" w:customStyle="1" w:styleId="823BFCAA8727410D924C92332A42FC37">
    <w:name w:val="823BFCAA8727410D924C92332A42FC37"/>
  </w:style>
  <w:style w:type="paragraph" w:customStyle="1" w:styleId="F8D934A3A41E43CDAD0551F4C26A5579">
    <w:name w:val="F8D934A3A41E43CDAD0551F4C26A5579"/>
  </w:style>
  <w:style w:type="paragraph" w:customStyle="1" w:styleId="3318A614A2C34A5B94A389AB45785BC4">
    <w:name w:val="3318A614A2C34A5B94A389AB45785BC4"/>
  </w:style>
  <w:style w:type="paragraph" w:customStyle="1" w:styleId="C2D8CC60000241AC91C10BCFDA0651BE">
    <w:name w:val="C2D8CC60000241AC91C10BCFDA0651BE"/>
  </w:style>
  <w:style w:type="paragraph" w:customStyle="1" w:styleId="662A42F9500C4E629E00EA445AA62DFB">
    <w:name w:val="662A42F9500C4E629E00EA445AA62DFB"/>
  </w:style>
  <w:style w:type="paragraph" w:customStyle="1" w:styleId="98BC9BF5234140D0A431034DF7775E4D">
    <w:name w:val="98BC9BF5234140D0A431034DF7775E4D"/>
  </w:style>
  <w:style w:type="paragraph" w:customStyle="1" w:styleId="C18EE852B9E04C2286E9C909DFCB1100">
    <w:name w:val="C18EE852B9E04C2286E9C909DFCB1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Mavi eğri antet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2022-04-05T21:59:00Z</dcterms:created>
  <dcterms:modified xsi:type="dcterms:W3CDTF">2022-04-06T05:29:00Z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